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95E5CBC48061430594EEBCB726D40E7B"/>
        </w:placeholder>
        <w:docPartList>
          <w:docPartGallery w:val="Quick Parts"/>
          <w:docPartCategory w:val=" Resume Name"/>
        </w:docPartList>
      </w:sdtPr>
      <w:sdtEndPr/>
      <w:sdtContent>
        <w:p w:rsidR="00425A6B" w:rsidRDefault="00827E19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17BA9D3FC1DF47AA90A2E00A78B9ACB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949AA">
                <w:rPr>
                  <w:lang w:val="en-KE"/>
                </w:rPr>
                <w:t xml:space="preserve">Jutehk </w:t>
              </w:r>
              <w:r w:rsidR="007949AA">
                <w:t>omar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1DB805C609BF427092E865E0C28D668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425A6B" w:rsidRDefault="007949AA">
              <w:pPr>
                <w:pStyle w:val="NoSpacing"/>
              </w:pPr>
              <w:r>
                <w:t>Julianandunge54@gmail.com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F451E6AB4045458FB2742825EE453C3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425A6B" w:rsidRDefault="007949AA">
              <w:pPr>
                <w:pStyle w:val="NoSpacing"/>
              </w:pPr>
              <w:r>
                <w:t>Nairobi,</w:t>
              </w:r>
              <w:r w:rsidR="001F27BA">
                <w:t xml:space="preserve"> </w:t>
              </w:r>
              <w:r>
                <w:t>Kenya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C2885C0220D5485FBC2A9F91553D3A2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425A6B" w:rsidRDefault="007949AA">
              <w:pPr>
                <w:pStyle w:val="NoSpacing"/>
              </w:pPr>
              <w:r>
                <w:t>0718453328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5EAE2A7518724E059E1A35F683A72DD7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p w:rsidR="00425A6B" w:rsidRDefault="007949AA">
              <w:r>
                <w:rPr>
                  <w:rStyle w:val="PlaceholderText"/>
                  <w:color w:val="000000"/>
                </w:rPr>
                <w:t>[Type your website]</w:t>
              </w:r>
            </w:p>
          </w:sdtContent>
        </w:sdt>
        <w:p w:rsidR="00425A6B" w:rsidRDefault="00827E19"/>
      </w:sdtContent>
    </w:sdt>
    <w:p w:rsidR="00425A6B" w:rsidRDefault="001F27BA">
      <w:pPr>
        <w:pStyle w:val="SectionHeading"/>
      </w:pPr>
      <w:r>
        <w:t>PROFILE</w:t>
      </w:r>
    </w:p>
    <w:p w:rsidR="00425A6B" w:rsidRDefault="001F27BA">
      <w:r>
        <w:t xml:space="preserve">I am a </w:t>
      </w:r>
      <w:bookmarkStart w:id="0" w:name="_GoBack"/>
      <w:bookmarkEnd w:id="0"/>
      <w:r w:rsidR="007949AA">
        <w:t xml:space="preserve">passionate and motivated beginner web developer with a background in </w:t>
      </w:r>
      <w:r w:rsidR="007949AA">
        <w:rPr>
          <w:rStyle w:val="Strong"/>
        </w:rPr>
        <w:t>Mathematics and Computer Science</w:t>
      </w:r>
      <w:r w:rsidR="007949AA">
        <w:t>. Skilled in front-end technologies with</w:t>
      </w:r>
      <w:r w:rsidR="007949AA">
        <w:t xml:space="preserve"> experience creating education</w:t>
      </w:r>
      <w:r>
        <w:t>al</w:t>
      </w:r>
      <w:r w:rsidR="007949AA">
        <w:t xml:space="preserve"> and ecommerce </w:t>
      </w:r>
      <w:r w:rsidR="007949AA">
        <w:t>related websites. Looking to apply creative and technical skills to real-world projects while continuously learning.</w:t>
      </w:r>
    </w:p>
    <w:p w:rsidR="00425A6B" w:rsidRDefault="00827E19">
      <w:pPr>
        <w:pStyle w:val="SectionHeading"/>
      </w:pPr>
      <w:r>
        <w:t>Education</w:t>
      </w:r>
    </w:p>
    <w:p w:rsidR="00425A6B" w:rsidRDefault="007949AA" w:rsidP="007949AA">
      <w:pPr>
        <w:pStyle w:val="Subsection"/>
      </w:pPr>
      <w:r>
        <w:t>Kenyatta University</w:t>
      </w:r>
    </w:p>
    <w:p w:rsidR="007949AA" w:rsidRPr="007949AA" w:rsidRDefault="007949AA" w:rsidP="007949AA">
      <w:pPr>
        <w:pStyle w:val="Subsection"/>
        <w:rPr>
          <w:rStyle w:val="IntenseEmphasis"/>
          <w:b w:val="0"/>
          <w:bCs/>
          <w:i w:val="0"/>
          <w:iCs w:val="0"/>
          <w:color w:val="7A7A7A" w:themeColor="accent1"/>
        </w:rPr>
      </w:pPr>
      <w:r>
        <w:t>Bachelor of science Mathematics and Computer Science</w:t>
      </w:r>
    </w:p>
    <w:p w:rsidR="00425A6B" w:rsidRDefault="00425A6B" w:rsidP="007949AA">
      <w:pPr>
        <w:pStyle w:val="ListParagraph"/>
        <w:ind w:left="432"/>
      </w:pPr>
    </w:p>
    <w:p w:rsidR="007949AA" w:rsidRPr="007949AA" w:rsidRDefault="007949AA" w:rsidP="00794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9AA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7949AA" w:rsidRPr="007949AA" w:rsidRDefault="007949AA" w:rsidP="00794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Website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August 2023</w:t>
      </w:r>
      <w:r w:rsidRPr="007949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Present</w:t>
      </w:r>
    </w:p>
    <w:p w:rsidR="007949AA" w:rsidRPr="007949AA" w:rsidRDefault="007949AA" w:rsidP="00794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sz w:val="24"/>
          <w:szCs w:val="24"/>
        </w:rPr>
        <w:t>Built a personal portfolio website to showcase skills, projects, and contact information.</w:t>
      </w:r>
    </w:p>
    <w:p w:rsidR="007949AA" w:rsidRPr="007949AA" w:rsidRDefault="007949AA" w:rsidP="00794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and JavaScript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 xml:space="preserve"> for the development and basic animations.</w:t>
      </w:r>
    </w:p>
    <w:p w:rsidR="007949AA" w:rsidRPr="007949AA" w:rsidRDefault="007949AA" w:rsidP="00794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Website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br/>
      </w:r>
      <w:r w:rsidRPr="007949AA">
        <w:rPr>
          <w:rFonts w:ascii="Times New Roman" w:eastAsia="Times New Roman" w:hAnsi="Times New Roman" w:cs="Times New Roman"/>
          <w:i/>
          <w:iCs/>
          <w:sz w:val="24"/>
          <w:szCs w:val="24"/>
        </w:rPr>
        <w:t>September 2024</w:t>
      </w:r>
    </w:p>
    <w:p w:rsidR="007949AA" w:rsidRPr="007949AA" w:rsidRDefault="007949AA" w:rsidP="00794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sz w:val="24"/>
          <w:szCs w:val="24"/>
        </w:rPr>
        <w:t>Created a website aimed at educating users on a specific topic.</w:t>
      </w:r>
    </w:p>
    <w:p w:rsidR="007949AA" w:rsidRPr="007949AA" w:rsidRDefault="007949AA" w:rsidP="00794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sz w:val="24"/>
          <w:szCs w:val="24"/>
        </w:rPr>
        <w:t>Focused on layout, responsive design, and delivering a seamless user experience.</w:t>
      </w:r>
    </w:p>
    <w:p w:rsidR="007949AA" w:rsidRPr="007949AA" w:rsidRDefault="007949AA" w:rsidP="00794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sz w:val="24"/>
          <w:szCs w:val="24"/>
        </w:rPr>
        <w:t xml:space="preserve">Designed using </w:t>
      </w: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and basic JavaScript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9AA" w:rsidRPr="007949AA" w:rsidRDefault="007949AA" w:rsidP="00794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Coffee Shop Website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br/>
      </w:r>
      <w:r w:rsidRPr="007949AA">
        <w:rPr>
          <w:rFonts w:ascii="Times New Roman" w:eastAsia="Times New Roman" w:hAnsi="Times New Roman" w:cs="Times New Roman"/>
          <w:i/>
          <w:iCs/>
          <w:sz w:val="24"/>
          <w:szCs w:val="24"/>
        </w:rPr>
        <w:t>September 2024</w:t>
      </w:r>
    </w:p>
    <w:p w:rsidR="007949AA" w:rsidRPr="007949AA" w:rsidRDefault="007949AA" w:rsidP="00794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sz w:val="24"/>
          <w:szCs w:val="24"/>
        </w:rPr>
        <w:t>Developed a coffee website, focusing on the home section layout and styling.</w:t>
      </w:r>
    </w:p>
    <w:p w:rsidR="007949AA" w:rsidRPr="007949AA" w:rsidRDefault="007949AA" w:rsidP="00794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9AA">
        <w:rPr>
          <w:rFonts w:ascii="Times New Roman" w:eastAsia="Times New Roman" w:hAnsi="Times New Roman" w:cs="Times New Roman"/>
          <w:sz w:val="24"/>
          <w:szCs w:val="24"/>
        </w:rPr>
        <w:t>Implemented responsive design for mobile and desktop users.</w:t>
      </w:r>
    </w:p>
    <w:p w:rsidR="00425A6B" w:rsidRDefault="00425A6B">
      <w:pPr>
        <w:pStyle w:val="SectionHeading"/>
      </w:pPr>
    </w:p>
    <w:p w:rsidR="007949AA" w:rsidRPr="007949AA" w:rsidRDefault="007949AA" w:rsidP="007949AA"/>
    <w:p w:rsidR="00425A6B" w:rsidRDefault="00827E19">
      <w:pPr>
        <w:pStyle w:val="SectionHeading"/>
      </w:pPr>
      <w:r>
        <w:t>Skills</w:t>
      </w:r>
    </w:p>
    <w:p w:rsidR="007949AA" w:rsidRPr="007949AA" w:rsidRDefault="007949AA" w:rsidP="0079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9AA">
        <w:rPr>
          <w:rFonts w:ascii="Times New Roman" w:eastAsia="Times New Roman" w:hAnsi="Symbol" w:cs="Times New Roman"/>
          <w:sz w:val="24"/>
          <w:szCs w:val="24"/>
        </w:rPr>
        <w:t>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proofErr w:type="gramEnd"/>
      <w:r w:rsidR="001F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>: HTML, CSS, JavaScript</w:t>
      </w:r>
    </w:p>
    <w:p w:rsidR="007949AA" w:rsidRPr="007949AA" w:rsidRDefault="007949AA" w:rsidP="0079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9AA">
        <w:rPr>
          <w:rFonts w:ascii="Times New Roman" w:eastAsia="Times New Roman" w:hAnsi="Symbol" w:cs="Times New Roman"/>
          <w:sz w:val="24"/>
          <w:szCs w:val="24"/>
        </w:rPr>
        <w:t>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proofErr w:type="gramEnd"/>
      <w:r w:rsidR="001F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949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949AA">
        <w:rPr>
          <w:rFonts w:ascii="Times New Roman" w:eastAsia="Times New Roman" w:hAnsi="Times New Roman" w:cs="Times New Roman"/>
          <w:sz w:val="24"/>
          <w:szCs w:val="24"/>
        </w:rPr>
        <w:t>, Visual Stud</w:t>
      </w:r>
      <w:r w:rsidR="001F27BA">
        <w:rPr>
          <w:rFonts w:ascii="Times New Roman" w:eastAsia="Times New Roman" w:hAnsi="Times New Roman" w:cs="Times New Roman"/>
          <w:sz w:val="24"/>
          <w:szCs w:val="24"/>
        </w:rPr>
        <w:t xml:space="preserve">io Code, </w:t>
      </w:r>
      <w:proofErr w:type="spellStart"/>
      <w:r w:rsidR="001F27BA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1F2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49AA" w:rsidRPr="007949AA" w:rsidRDefault="007949AA" w:rsidP="00794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9AA">
        <w:rPr>
          <w:rFonts w:ascii="Times New Roman" w:eastAsia="Times New Roman" w:hAnsi="Symbol" w:cs="Times New Roman"/>
          <w:sz w:val="24"/>
          <w:szCs w:val="24"/>
        </w:rPr>
        <w:t>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proofErr w:type="gramEnd"/>
      <w:r w:rsidR="001F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>: Basic knowledge of web design, responsive design, and UI/UX principles</w:t>
      </w:r>
    </w:p>
    <w:p w:rsidR="00425A6B" w:rsidRDefault="007949AA" w:rsidP="007949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9AA">
        <w:rPr>
          <w:rFonts w:ascii="Times New Roman" w:eastAsia="Times New Roman" w:hAnsi="Symbol" w:cs="Times New Roman"/>
          <w:sz w:val="24"/>
          <w:szCs w:val="24"/>
        </w:rPr>
        <w:t>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49AA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proofErr w:type="gramEnd"/>
      <w:r w:rsidR="001F2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949AA">
        <w:rPr>
          <w:rFonts w:ascii="Times New Roman" w:eastAsia="Times New Roman" w:hAnsi="Times New Roman" w:cs="Times New Roman"/>
          <w:sz w:val="24"/>
          <w:szCs w:val="24"/>
        </w:rPr>
        <w:t>: Knowledge of SEO basics, version control, debugging</w:t>
      </w:r>
    </w:p>
    <w:p w:rsidR="007949AA" w:rsidRDefault="007949AA" w:rsidP="007949AA"/>
    <w:p w:rsidR="00425A6B" w:rsidRPr="001F27BA" w:rsidRDefault="001F27BA">
      <w:pPr>
        <w:spacing w:line="276" w:lineRule="auto"/>
        <w:rPr>
          <w:b/>
        </w:rPr>
      </w:pPr>
      <w:r w:rsidRPr="001F27BA">
        <w:rPr>
          <w:b/>
        </w:rPr>
        <w:t>INTEREST</w:t>
      </w:r>
      <w:r>
        <w:rPr>
          <w:b/>
        </w:rPr>
        <w:t>S</w:t>
      </w:r>
    </w:p>
    <w:p w:rsidR="001F27BA" w:rsidRDefault="001F27BA">
      <w:pPr>
        <w:spacing w:line="276" w:lineRule="auto"/>
      </w:pPr>
      <w:r>
        <w:t xml:space="preserve">Web </w:t>
      </w:r>
      <w:proofErr w:type="gramStart"/>
      <w:r>
        <w:t>D</w:t>
      </w:r>
      <w:r>
        <w:t>evelopm</w:t>
      </w:r>
      <w:r>
        <w:t xml:space="preserve">ent </w:t>
      </w:r>
      <w:r>
        <w:t>,</w:t>
      </w:r>
      <w:proofErr w:type="gramEnd"/>
      <w:r>
        <w:t xml:space="preserve"> UI/UX design</w:t>
      </w:r>
    </w:p>
    <w:p w:rsidR="001F27BA" w:rsidRPr="001F27BA" w:rsidRDefault="001F27BA" w:rsidP="001F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7BA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1F27BA" w:rsidRPr="001F27BA" w:rsidRDefault="001F27BA" w:rsidP="001F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7BA">
        <w:rPr>
          <w:rFonts w:ascii="Times New Roman" w:eastAsia="Times New Roman" w:hAnsi="Times New Roman" w:cs="Times New Roman"/>
          <w:sz w:val="24"/>
          <w:szCs w:val="24"/>
        </w:rPr>
        <w:t>Available upon request</w:t>
      </w:r>
    </w:p>
    <w:p w:rsidR="001F27BA" w:rsidRDefault="001F27BA">
      <w:pPr>
        <w:spacing w:line="276" w:lineRule="auto"/>
      </w:pPr>
    </w:p>
    <w:sectPr w:rsidR="001F27BA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E19" w:rsidRDefault="00827E19">
      <w:pPr>
        <w:spacing w:after="0" w:line="240" w:lineRule="auto"/>
      </w:pPr>
      <w:r>
        <w:separator/>
      </w:r>
    </w:p>
  </w:endnote>
  <w:endnote w:type="continuationSeparator" w:id="0">
    <w:p w:rsidR="00827E19" w:rsidRDefault="0082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6B" w:rsidRDefault="00827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F9B847D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05AF2F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A50B954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425A6B" w:rsidRDefault="00827E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25A6B" w:rsidRDefault="00827E1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425A6B" w:rsidRDefault="00827E19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E19" w:rsidRDefault="00827E19">
      <w:pPr>
        <w:spacing w:after="0" w:line="240" w:lineRule="auto"/>
      </w:pPr>
      <w:r>
        <w:separator/>
      </w:r>
    </w:p>
  </w:footnote>
  <w:footnote w:type="continuationSeparator" w:id="0">
    <w:p w:rsidR="00827E19" w:rsidRDefault="0082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A6B" w:rsidRDefault="00827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21817FD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54FF75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F1DDFAD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425A6B" w:rsidRDefault="00425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0D100AA"/>
    <w:multiLevelType w:val="multilevel"/>
    <w:tmpl w:val="384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E06914"/>
    <w:multiLevelType w:val="multilevel"/>
    <w:tmpl w:val="D4C2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E042E"/>
    <w:multiLevelType w:val="multilevel"/>
    <w:tmpl w:val="FBBC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AA"/>
    <w:rsid w:val="001F27BA"/>
    <w:rsid w:val="00425A6B"/>
    <w:rsid w:val="007949AA"/>
    <w:rsid w:val="008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01B3"/>
  <w15:docId w15:val="{981EFEF1-A9B4-439A-A76E-564C709E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79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E5CBC48061430594EEBCB726D4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5439-7CF0-479C-B5B5-2150D21F2B76}"/>
      </w:docPartPr>
      <w:docPartBody>
        <w:p w:rsidR="00000000" w:rsidRDefault="004D1833">
          <w:pPr>
            <w:pStyle w:val="95E5CBC48061430594EEBCB726D40E7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7BA9D3FC1DF47AA90A2E00A78B9A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BB125-888E-4AD2-B3CF-11463E34FE36}"/>
      </w:docPartPr>
      <w:docPartBody>
        <w:p w:rsidR="00000000" w:rsidRDefault="004D1833">
          <w:pPr>
            <w:pStyle w:val="17BA9D3FC1DF47AA90A2E00A78B9ACB1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DB805C609BF427092E865E0C28D6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F5D25-1F6E-4F60-A817-82B861296391}"/>
      </w:docPartPr>
      <w:docPartBody>
        <w:p w:rsidR="00000000" w:rsidRDefault="004D1833">
          <w:pPr>
            <w:pStyle w:val="1DB805C609BF427092E865E0C28D668B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F451E6AB4045458FB2742825EE453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A836-F469-4518-8057-FA6160346387}"/>
      </w:docPartPr>
      <w:docPartBody>
        <w:p w:rsidR="00000000" w:rsidRDefault="004D1833">
          <w:pPr>
            <w:pStyle w:val="F451E6AB4045458FB2742825EE453C3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2885C0220D5485FBC2A9F91553D3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655B-7AB1-4467-A6DB-2AEAD6A3CB94}"/>
      </w:docPartPr>
      <w:docPartBody>
        <w:p w:rsidR="00000000" w:rsidRDefault="004D1833">
          <w:pPr>
            <w:pStyle w:val="C2885C0220D5485FBC2A9F91553D3A2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5EAE2A7518724E059E1A35F683A72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5EAB0-061A-481E-94EB-AB30A30E781D}"/>
      </w:docPartPr>
      <w:docPartBody>
        <w:p w:rsidR="00000000" w:rsidRDefault="004D1833">
          <w:pPr>
            <w:pStyle w:val="5EAE2A7518724E059E1A35F683A72DD7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3"/>
    <w:rsid w:val="004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5E5CBC48061430594EEBCB726D40E7B">
    <w:name w:val="95E5CBC48061430594EEBCB726D40E7B"/>
  </w:style>
  <w:style w:type="paragraph" w:customStyle="1" w:styleId="17BA9D3FC1DF47AA90A2E00A78B9ACB1">
    <w:name w:val="17BA9D3FC1DF47AA90A2E00A78B9ACB1"/>
  </w:style>
  <w:style w:type="paragraph" w:customStyle="1" w:styleId="1DB805C609BF427092E865E0C28D668B">
    <w:name w:val="1DB805C609BF427092E865E0C28D668B"/>
  </w:style>
  <w:style w:type="paragraph" w:customStyle="1" w:styleId="F451E6AB4045458FB2742825EE453C38">
    <w:name w:val="F451E6AB4045458FB2742825EE453C38"/>
  </w:style>
  <w:style w:type="paragraph" w:customStyle="1" w:styleId="C2885C0220D5485FBC2A9F91553D3A22">
    <w:name w:val="C2885C0220D5485FBC2A9F91553D3A22"/>
  </w:style>
  <w:style w:type="paragraph" w:customStyle="1" w:styleId="5EAE2A7518724E059E1A35F683A72DD7">
    <w:name w:val="5EAE2A7518724E059E1A35F683A72DD7"/>
  </w:style>
  <w:style w:type="paragraph" w:customStyle="1" w:styleId="C1573DB04E3A4F769A3E9224A13E28CB">
    <w:name w:val="C1573DB04E3A4F769A3E9224A13E28CB"/>
  </w:style>
  <w:style w:type="paragraph" w:customStyle="1" w:styleId="A053181D61DE49F9ABA31758491B631C">
    <w:name w:val="A053181D61DE49F9ABA31758491B631C"/>
  </w:style>
  <w:style w:type="paragraph" w:customStyle="1" w:styleId="9C628DBA8636419A923BEA1AB6D1D7B9">
    <w:name w:val="9C628DBA8636419A923BEA1AB6D1D7B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E8E1D1A7AAF74BF6BF35BE4B11E7E9C3">
    <w:name w:val="E8E1D1A7AAF74BF6BF35BE4B11E7E9C3"/>
  </w:style>
  <w:style w:type="paragraph" w:customStyle="1" w:styleId="55C04992D6C840F19BE2776E6F699977">
    <w:name w:val="55C04992D6C840F19BE2776E6F699977"/>
  </w:style>
  <w:style w:type="paragraph" w:customStyle="1" w:styleId="AB6069E98E9D4B199B0579EF336970F4">
    <w:name w:val="AB6069E98E9D4B199B0579EF336970F4"/>
  </w:style>
  <w:style w:type="paragraph" w:customStyle="1" w:styleId="9F31A33493AC486BB0F16A50C7AEE455">
    <w:name w:val="9F31A33493AC486BB0F16A50C7AEE455"/>
  </w:style>
  <w:style w:type="paragraph" w:customStyle="1" w:styleId="654245509F504E1795DE170B48CB4A90">
    <w:name w:val="654245509F504E1795DE170B48CB4A9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68EA32BC43FB442CB5DE29C90789A919">
    <w:name w:val="68EA32BC43FB442CB5DE29C90789A919"/>
  </w:style>
  <w:style w:type="paragraph" w:customStyle="1" w:styleId="CB5F8724CA8140D383D4B38BF33FCC00">
    <w:name w:val="CB5F8724CA8140D383D4B38BF33FCC00"/>
  </w:style>
  <w:style w:type="paragraph" w:customStyle="1" w:styleId="39C1D6A8169B4397AFBD21514A5B88E5">
    <w:name w:val="39C1D6A8169B4397AFBD21514A5B88E5"/>
  </w:style>
  <w:style w:type="paragraph" w:customStyle="1" w:styleId="423C67D4782F470CAA33F2085A13B80A">
    <w:name w:val="423C67D4782F470CAA33F2085A13B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Nairobi, Kenya</CompanyAddress>
  <CompanyPhone>0718453328</CompanyPhone>
  <CompanyFax/>
  <CompanyEmail>Julianandunge54@gmail.com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6D22A9C-9F7D-43CD-BAE0-D46FC27F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Jutehk omar</dc:creator>
  <cp:lastModifiedBy>Juliana</cp:lastModifiedBy>
  <cp:revision>1</cp:revision>
  <dcterms:created xsi:type="dcterms:W3CDTF">2024-09-29T08:43:00Z</dcterms:created>
  <dcterms:modified xsi:type="dcterms:W3CDTF">2024-09-29T08:59:00Z</dcterms:modified>
</cp:coreProperties>
</file>